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C2A3C8" w14:textId="7111C56F" w:rsidR="00166BDD" w:rsidRDefault="00166BDD">
      <w:pPr>
        <w:pStyle w:val="TOCHeading"/>
      </w:pPr>
      <w:r>
        <w:t xml:space="preserve">Full </w:t>
      </w:r>
      <w:proofErr w:type="spellStart"/>
      <w:r>
        <w:t>Robocode</w:t>
      </w:r>
      <w:proofErr w:type="spellEnd"/>
      <w:r>
        <w:t xml:space="preserve"> setup + </w:t>
      </w:r>
      <w:proofErr w:type="spellStart"/>
      <w:r>
        <w:t>Intellij</w:t>
      </w:r>
      <w:proofErr w:type="spellEnd"/>
      <w:r>
        <w:t xml:space="preserve"> setup instructions</w:t>
      </w:r>
    </w:p>
    <w:sdt>
      <w:sdtPr>
        <w:rPr>
          <w:rFonts w:asciiTheme="minorHAnsi" w:eastAsiaTheme="minorHAnsi" w:hAnsiTheme="minorHAnsi" w:cstheme="minorBidi"/>
          <w:color w:val="595959" w:themeColor="text1" w:themeTint="A6"/>
          <w:sz w:val="30"/>
          <w:szCs w:val="30"/>
        </w:rPr>
        <w:id w:val="-104042918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84E0C1B" w14:textId="14C9AB70" w:rsidR="00166BDD" w:rsidRDefault="00166BDD">
          <w:pPr>
            <w:pStyle w:val="TOCHeading"/>
          </w:pPr>
          <w:r>
            <w:t>Table of Contents</w:t>
          </w:r>
        </w:p>
        <w:p w14:paraId="68AAD501" w14:textId="13AF7C03" w:rsidR="00CE54D4" w:rsidRDefault="00166BDD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lang w:eastAsia="en-US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47312123" w:history="1">
            <w:r w:rsidR="00CE54D4" w:rsidRPr="009C2258">
              <w:rPr>
                <w:rStyle w:val="Hyperlink"/>
                <w:noProof/>
              </w:rPr>
              <w:t>Install Robocode</w:t>
            </w:r>
            <w:r w:rsidR="00CE54D4">
              <w:rPr>
                <w:noProof/>
                <w:webHidden/>
              </w:rPr>
              <w:tab/>
            </w:r>
            <w:r w:rsidR="00CE54D4">
              <w:rPr>
                <w:noProof/>
                <w:webHidden/>
              </w:rPr>
              <w:fldChar w:fldCharType="begin"/>
            </w:r>
            <w:r w:rsidR="00CE54D4">
              <w:rPr>
                <w:noProof/>
                <w:webHidden/>
              </w:rPr>
              <w:instrText xml:space="preserve"> PAGEREF _Toc147312123 \h </w:instrText>
            </w:r>
            <w:r w:rsidR="00CE54D4">
              <w:rPr>
                <w:noProof/>
                <w:webHidden/>
              </w:rPr>
            </w:r>
            <w:r w:rsidR="00CE54D4">
              <w:rPr>
                <w:noProof/>
                <w:webHidden/>
              </w:rPr>
              <w:fldChar w:fldCharType="separate"/>
            </w:r>
            <w:r w:rsidR="00CE54D4">
              <w:rPr>
                <w:noProof/>
                <w:webHidden/>
              </w:rPr>
              <w:t>1</w:t>
            </w:r>
            <w:r w:rsidR="00CE54D4">
              <w:rPr>
                <w:noProof/>
                <w:webHidden/>
              </w:rPr>
              <w:fldChar w:fldCharType="end"/>
            </w:r>
          </w:hyperlink>
        </w:p>
        <w:p w14:paraId="7CBA640C" w14:textId="7D95EF7B" w:rsidR="00CE54D4" w:rsidRDefault="00CE54D4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lang w:eastAsia="en-US"/>
            </w:rPr>
          </w:pPr>
          <w:hyperlink w:anchor="_Toc147312124" w:history="1">
            <w:r w:rsidRPr="009C2258">
              <w:rPr>
                <w:rStyle w:val="Hyperlink"/>
                <w:noProof/>
              </w:rPr>
              <w:t>Setup Development Wit</w:t>
            </w:r>
            <w:r w:rsidRPr="009C2258">
              <w:rPr>
                <w:rStyle w:val="Hyperlink"/>
                <w:noProof/>
              </w:rPr>
              <w:t>h</w:t>
            </w:r>
            <w:r w:rsidRPr="009C2258">
              <w:rPr>
                <w:rStyle w:val="Hyperlink"/>
                <w:noProof/>
              </w:rPr>
              <w:t xml:space="preserve"> Intellij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_Toc147312124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D14A7" w14:textId="70F292D4" w:rsidR="00CE54D4" w:rsidRDefault="00CE54D4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US"/>
            </w:rPr>
          </w:pPr>
          <w:hyperlink w:anchor="_Toc147312125" w:history="1">
            <w:r w:rsidRPr="009C2258">
              <w:rPr>
                <w:rStyle w:val="Hyperlink"/>
                <w:noProof/>
              </w:rPr>
              <w:t>Open Intellij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_Toc147312125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DFA8C" w14:textId="6BBC558A" w:rsidR="00CE54D4" w:rsidRDefault="00CE54D4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US"/>
            </w:rPr>
          </w:pPr>
          <w:hyperlink w:anchor="_Toc147312126" w:history="1">
            <w:r w:rsidRPr="009C2258">
              <w:rPr>
                <w:rStyle w:val="Hyperlink"/>
                <w:noProof/>
              </w:rPr>
              <w:t>Point Robocode to your Robot 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_Toc147312126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1A952" w14:textId="6048D4BA" w:rsidR="00CE54D4" w:rsidRDefault="00CE54D4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lang w:eastAsia="en-US"/>
            </w:rPr>
          </w:pPr>
          <w:hyperlink w:anchor="_Toc147312127" w:history="1">
            <w:r w:rsidRPr="009C2258">
              <w:rPr>
                <w:rStyle w:val="Hyperlink"/>
                <w:noProof/>
              </w:rPr>
              <w:t>Setup Intellij Debugging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_Toc147312127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98E2D" w14:textId="70B7EDDB" w:rsidR="00CE54D4" w:rsidRDefault="00CE54D4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lang w:eastAsia="en-US"/>
            </w:rPr>
          </w:pPr>
          <w:hyperlink w:anchor="_Toc147312128" w:history="1">
            <w:r w:rsidRPr="009C2258">
              <w:rPr>
                <w:rStyle w:val="Hyperlink"/>
                <w:noProof/>
              </w:rPr>
              <w:t>Tournament Rules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_Toc147312128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010AA" w14:textId="1440F5C0" w:rsidR="00CE54D4" w:rsidRDefault="00CE54D4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US"/>
            </w:rPr>
          </w:pPr>
          <w:hyperlink w:anchor="_Toc147312129" w:history="1">
            <w:r w:rsidRPr="009C2258">
              <w:rPr>
                <w:rStyle w:val="Hyperlink"/>
                <w:noProof/>
              </w:rPr>
              <w:t>Robocode Rules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_Toc147312129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C2C0F" w14:textId="4A3F0BEB" w:rsidR="00CE54D4" w:rsidRDefault="00CE54D4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US"/>
            </w:rPr>
          </w:pPr>
          <w:hyperlink w:anchor="_Toc147312130" w:history="1">
            <w:r w:rsidRPr="009C2258">
              <w:rPr>
                <w:rStyle w:val="Hyperlink"/>
                <w:noProof/>
              </w:rPr>
              <w:t>Scoring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_Toc147312130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347A5" w14:textId="47F4CBCB" w:rsidR="00CE54D4" w:rsidRDefault="00CE54D4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US"/>
            </w:rPr>
          </w:pPr>
          <w:hyperlink w:anchor="_Toc147312131" w:history="1">
            <w:r w:rsidRPr="009C2258">
              <w:rPr>
                <w:rStyle w:val="Hyperlink"/>
                <w:noProof/>
              </w:rPr>
              <w:t>Tournament bracket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_Toc147312131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7032B9" w14:textId="0EE50FB3" w:rsidR="00CE54D4" w:rsidRDefault="00CE54D4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lang w:eastAsia="en-US"/>
            </w:rPr>
          </w:pPr>
          <w:hyperlink w:anchor="_Toc147312132" w:history="1">
            <w:r w:rsidRPr="009C2258">
              <w:rPr>
                <w:rStyle w:val="Hyperlink"/>
                <w:noProof/>
              </w:rPr>
              <w:t>Useful 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_Toc147312132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36039" w14:textId="4056BC5F" w:rsidR="00166BDD" w:rsidRDefault="00166BDD">
          <w:r>
            <w:rPr>
              <w:b/>
              <w:bCs/>
              <w:noProof/>
            </w:rPr>
            <w:fldChar w:fldCharType="end"/>
          </w:r>
        </w:p>
      </w:sdtContent>
    </w:sdt>
    <w:p w14:paraId="0BA59F6F" w14:textId="32D96860" w:rsidR="0090507D" w:rsidRPr="0090507D" w:rsidRDefault="0090507D" w:rsidP="00166BDD">
      <w:pPr>
        <w:pStyle w:val="Heading1"/>
      </w:pPr>
      <w:bookmarkStart w:id="0" w:name="_Toc147312123"/>
      <w:r>
        <w:t xml:space="preserve">Install </w:t>
      </w:r>
      <w:proofErr w:type="spellStart"/>
      <w:r>
        <w:t>Robocode</w:t>
      </w:r>
      <w:bookmarkEnd w:id="0"/>
      <w:proofErr w:type="spellEnd"/>
    </w:p>
    <w:p w14:paraId="7B661868" w14:textId="12240A23" w:rsidR="00585582" w:rsidRDefault="00585582" w:rsidP="00585582">
      <w:pPr>
        <w:pStyle w:val="ListParagraph"/>
        <w:numPr>
          <w:ilvl w:val="0"/>
          <w:numId w:val="5"/>
        </w:numPr>
      </w:pPr>
      <w:r>
        <w:t xml:space="preserve">Make sure you have java setup on your computer </w:t>
      </w:r>
      <w:hyperlink r:id="rId8" w:history="1">
        <w:r w:rsidRPr="00ED4363">
          <w:rPr>
            <w:rStyle w:val="Hyperlink"/>
          </w:rPr>
          <w:t>https://robowiki.net/wiki/Robocode/System_Requirements</w:t>
        </w:r>
      </w:hyperlink>
    </w:p>
    <w:p w14:paraId="33B2B7AC" w14:textId="28DE705B" w:rsidR="00585582" w:rsidRDefault="00585582" w:rsidP="00585582">
      <w:pPr>
        <w:pStyle w:val="ListParagraph"/>
        <w:numPr>
          <w:ilvl w:val="1"/>
          <w:numId w:val="5"/>
        </w:numPr>
      </w:pPr>
      <w:r>
        <w:t>Most people can skip this step, as Vault uses Java</w:t>
      </w:r>
    </w:p>
    <w:p w14:paraId="1607A71E" w14:textId="479E2907" w:rsidR="00585582" w:rsidRDefault="00585582" w:rsidP="006703E5"/>
    <w:p w14:paraId="1998D307" w14:textId="77777777" w:rsidR="00585582" w:rsidRDefault="00585582" w:rsidP="00585582">
      <w:pPr>
        <w:pStyle w:val="ListParagraph"/>
        <w:ind w:left="1500"/>
      </w:pPr>
    </w:p>
    <w:p w14:paraId="36ABD299" w14:textId="3EE57336" w:rsidR="006703E5" w:rsidRDefault="006703E5" w:rsidP="006703E5">
      <w:pPr>
        <w:pStyle w:val="ListParagraph"/>
        <w:numPr>
          <w:ilvl w:val="0"/>
          <w:numId w:val="5"/>
        </w:numPr>
      </w:pPr>
      <w:r>
        <w:t xml:space="preserve">Clone this repo: </w:t>
      </w:r>
      <w:hyperlink r:id="rId9" w:history="1">
        <w:r w:rsidRPr="00ED4363">
          <w:rPr>
            <w:rStyle w:val="Hyperlink"/>
          </w:rPr>
          <w:t>https://github.com/gerbilord/gvconnect_robocode</w:t>
        </w:r>
      </w:hyperlink>
      <w:r>
        <w:t xml:space="preserve"> </w:t>
      </w:r>
    </w:p>
    <w:p w14:paraId="0381A61A" w14:textId="4A329DA5" w:rsidR="006703E5" w:rsidRPr="006703E5" w:rsidRDefault="006703E5" w:rsidP="006703E5">
      <w:pPr>
        <w:pStyle w:val="ListParagraph"/>
        <w:numPr>
          <w:ilvl w:val="1"/>
          <w:numId w:val="5"/>
        </w:numPr>
        <w:rPr>
          <w:rFonts w:ascii="Andale Mono" w:hAnsi="Andale Mono"/>
          <w:sz w:val="22"/>
          <w:szCs w:val="22"/>
        </w:rPr>
      </w:pPr>
      <w:r w:rsidRPr="006703E5">
        <w:rPr>
          <w:rFonts w:ascii="Andale Mono" w:hAnsi="Andale Mono"/>
          <w:sz w:val="22"/>
          <w:szCs w:val="22"/>
        </w:rPr>
        <w:t xml:space="preserve">git clone </w:t>
      </w:r>
      <w:proofErr w:type="spellStart"/>
      <w:proofErr w:type="gramStart"/>
      <w:r w:rsidRPr="006703E5">
        <w:rPr>
          <w:rFonts w:ascii="Andale Mono" w:hAnsi="Andale Mono"/>
          <w:sz w:val="22"/>
          <w:szCs w:val="22"/>
        </w:rPr>
        <w:t>git@github.com:gerbilord</w:t>
      </w:r>
      <w:proofErr w:type="spellEnd"/>
      <w:r w:rsidRPr="006703E5">
        <w:rPr>
          <w:rFonts w:ascii="Andale Mono" w:hAnsi="Andale Mono"/>
          <w:sz w:val="22"/>
          <w:szCs w:val="22"/>
        </w:rPr>
        <w:t>/</w:t>
      </w:r>
      <w:proofErr w:type="spellStart"/>
      <w:r w:rsidRPr="006703E5">
        <w:rPr>
          <w:rFonts w:ascii="Andale Mono" w:hAnsi="Andale Mono"/>
          <w:sz w:val="22"/>
          <w:szCs w:val="22"/>
        </w:rPr>
        <w:t>gvconnect_robocode.git</w:t>
      </w:r>
      <w:proofErr w:type="spellEnd"/>
      <w:proofErr w:type="gramEnd"/>
    </w:p>
    <w:p w14:paraId="4CA2E957" w14:textId="77777777" w:rsidR="006703E5" w:rsidRDefault="006703E5" w:rsidP="006703E5">
      <w:pPr>
        <w:pStyle w:val="ListParagraph"/>
        <w:ind w:left="780"/>
      </w:pPr>
    </w:p>
    <w:p w14:paraId="6A3A3EF7" w14:textId="00D736DF" w:rsidR="006703E5" w:rsidRDefault="006703E5" w:rsidP="006703E5">
      <w:pPr>
        <w:pStyle w:val="ListParagraph"/>
        <w:numPr>
          <w:ilvl w:val="0"/>
          <w:numId w:val="5"/>
        </w:numPr>
      </w:pPr>
      <w:r>
        <w:t xml:space="preserve">Go the </w:t>
      </w:r>
      <w:proofErr w:type="spellStart"/>
      <w:r>
        <w:t>the</w:t>
      </w:r>
      <w:proofErr w:type="spellEnd"/>
      <w:r>
        <w:t xml:space="preserve"> repo folder, r</w:t>
      </w:r>
      <w:r w:rsidR="00585582">
        <w:t>un the</w:t>
      </w:r>
      <w:r>
        <w:t xml:space="preserve"> included</w:t>
      </w:r>
      <w:r w:rsidR="00585582">
        <w:t xml:space="preserve"> jar "robocode-1.9.5.1-setup.jar</w:t>
      </w:r>
      <w:r>
        <w:t>"</w:t>
      </w:r>
    </w:p>
    <w:p w14:paraId="56213261" w14:textId="77777777" w:rsidR="00585582" w:rsidRDefault="00585582" w:rsidP="00585582">
      <w:pPr>
        <w:pStyle w:val="ListParagraph"/>
        <w:numPr>
          <w:ilvl w:val="1"/>
          <w:numId w:val="5"/>
        </w:numPr>
      </w:pPr>
      <w:r>
        <w:lastRenderedPageBreak/>
        <w:t>You may see an error like, just run it anyways, its open source.</w:t>
      </w:r>
    </w:p>
    <w:p w14:paraId="7F5F66B4" w14:textId="52968B21" w:rsidR="00585582" w:rsidRDefault="00585582" w:rsidP="00585582">
      <w:pPr>
        <w:pStyle w:val="ListParagraph"/>
        <w:numPr>
          <w:ilvl w:val="2"/>
          <w:numId w:val="5"/>
        </w:numPr>
      </w:pPr>
      <w:r>
        <w:rPr>
          <w:noProof/>
        </w:rPr>
        <w:drawing>
          <wp:inline distT="0" distB="0" distL="0" distR="0" wp14:anchorId="733E8A97" wp14:editId="16364A90">
            <wp:extent cx="4155515" cy="1739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556" cy="174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44D4C" w14:textId="7C70E717" w:rsidR="00585582" w:rsidRDefault="00585582" w:rsidP="00585582">
      <w:pPr>
        <w:pStyle w:val="ListParagraph"/>
        <w:numPr>
          <w:ilvl w:val="1"/>
          <w:numId w:val="5"/>
        </w:numPr>
      </w:pPr>
      <w:r>
        <w:t>On mac you can get around this by control clicking the jar file, and hitting open</w:t>
      </w:r>
    </w:p>
    <w:p w14:paraId="40A6704B" w14:textId="735F67E4" w:rsidR="0090316D" w:rsidRDefault="00585582" w:rsidP="00585582">
      <w:pPr>
        <w:pStyle w:val="ListParagraph"/>
        <w:numPr>
          <w:ilvl w:val="2"/>
          <w:numId w:val="5"/>
        </w:numPr>
      </w:pPr>
      <w:r>
        <w:rPr>
          <w:noProof/>
        </w:rPr>
        <w:drawing>
          <wp:inline distT="0" distB="0" distL="0" distR="0" wp14:anchorId="7CD607C5" wp14:editId="15137565">
            <wp:extent cx="2222500" cy="31805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669" cy="319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18EFD" w14:textId="28D4F9DC" w:rsidR="00585582" w:rsidRDefault="006703E5" w:rsidP="00585582">
      <w:pPr>
        <w:pStyle w:val="ListParagraph"/>
        <w:numPr>
          <w:ilvl w:val="1"/>
          <w:numId w:val="5"/>
        </w:numPr>
      </w:pPr>
      <w:r>
        <w:t xml:space="preserve">If you have trouble on windows, you may have to do something like this: </w:t>
      </w:r>
      <w:hyperlink r:id="rId12" w:history="1">
        <w:r w:rsidRPr="00ED4363">
          <w:rPr>
            <w:rStyle w:val="Hyperlink"/>
          </w:rPr>
          <w:t>https://stackoverflow.com/questions/37105012/execute-jar-</w:t>
        </w:r>
        <w:r w:rsidRPr="00ED4363">
          <w:rPr>
            <w:rStyle w:val="Hyperlink"/>
          </w:rPr>
          <w:t>f</w:t>
        </w:r>
        <w:r w:rsidRPr="00ED4363">
          <w:rPr>
            <w:rStyle w:val="Hyperlink"/>
          </w:rPr>
          <w:t>ile-as-administrator-in-windows</w:t>
        </w:r>
      </w:hyperlink>
      <w:r>
        <w:t xml:space="preserve"> </w:t>
      </w:r>
    </w:p>
    <w:p w14:paraId="551FC7AA" w14:textId="3F3BB932" w:rsidR="00585582" w:rsidRDefault="00585582" w:rsidP="00585582">
      <w:pPr>
        <w:pStyle w:val="ListParagraph"/>
        <w:ind w:left="1500"/>
      </w:pPr>
    </w:p>
    <w:p w14:paraId="713C9757" w14:textId="77777777" w:rsidR="00585582" w:rsidRDefault="00585582" w:rsidP="00585582">
      <w:pPr>
        <w:pStyle w:val="ListParagraph"/>
        <w:ind w:left="1500"/>
      </w:pPr>
    </w:p>
    <w:p w14:paraId="5999EDF7" w14:textId="5AD5EF80" w:rsidR="00585582" w:rsidRDefault="00585582" w:rsidP="00585582">
      <w:pPr>
        <w:pStyle w:val="ListParagraph"/>
        <w:numPr>
          <w:ilvl w:val="0"/>
          <w:numId w:val="5"/>
        </w:numPr>
      </w:pPr>
      <w:r>
        <w:t>Follow instructions to setup:</w:t>
      </w:r>
    </w:p>
    <w:p w14:paraId="20A2CE29" w14:textId="3B67AECB" w:rsidR="00585582" w:rsidRDefault="00585582" w:rsidP="00585582">
      <w:pPr>
        <w:pStyle w:val="ListParagraph"/>
        <w:numPr>
          <w:ilvl w:val="1"/>
          <w:numId w:val="5"/>
        </w:numPr>
      </w:pPr>
      <w:r>
        <w:t>Select NO if you want a different setup path.</w:t>
      </w:r>
    </w:p>
    <w:p w14:paraId="60C913FF" w14:textId="7E1DAE9A" w:rsidR="00585582" w:rsidRDefault="00585582" w:rsidP="00585582">
      <w:pPr>
        <w:pStyle w:val="ListParagraph"/>
        <w:numPr>
          <w:ilvl w:val="2"/>
          <w:numId w:val="5"/>
        </w:numPr>
      </w:pPr>
      <w:r>
        <w:rPr>
          <w:noProof/>
        </w:rPr>
        <w:lastRenderedPageBreak/>
        <w:drawing>
          <wp:inline distT="0" distB="0" distL="0" distR="0" wp14:anchorId="48C54C05" wp14:editId="57BE501E">
            <wp:extent cx="3924300" cy="184601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0423" cy="184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38FD" w14:textId="0D5D2E0B" w:rsidR="00585582" w:rsidRDefault="00585582" w:rsidP="00585582">
      <w:pPr>
        <w:pStyle w:val="ListParagraph"/>
        <w:numPr>
          <w:ilvl w:val="2"/>
          <w:numId w:val="5"/>
        </w:numPr>
      </w:pPr>
      <w:r>
        <w:rPr>
          <w:noProof/>
        </w:rPr>
        <w:drawing>
          <wp:inline distT="0" distB="0" distL="0" distR="0" wp14:anchorId="79EFD97C" wp14:editId="017773B2">
            <wp:extent cx="3886200" cy="166907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4653" cy="167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C0A00" w14:textId="3323883C" w:rsidR="00585582" w:rsidRDefault="00585582" w:rsidP="00585582">
      <w:pPr>
        <w:pStyle w:val="ListParagraph"/>
        <w:numPr>
          <w:ilvl w:val="1"/>
          <w:numId w:val="5"/>
        </w:numPr>
      </w:pPr>
      <w:r>
        <w:t>Follow the rest of the instructions, you should see success at the end if all went well.</w:t>
      </w:r>
    </w:p>
    <w:p w14:paraId="752E2A81" w14:textId="6A6C3BAF" w:rsidR="00585582" w:rsidRDefault="00585582" w:rsidP="00585582">
      <w:pPr>
        <w:pStyle w:val="ListParagraph"/>
        <w:numPr>
          <w:ilvl w:val="2"/>
          <w:numId w:val="5"/>
        </w:numPr>
      </w:pPr>
      <w:r>
        <w:rPr>
          <w:noProof/>
        </w:rPr>
        <w:drawing>
          <wp:inline distT="0" distB="0" distL="0" distR="0" wp14:anchorId="330CDF4B" wp14:editId="5C88A310">
            <wp:extent cx="3937000" cy="1976492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439" cy="199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AA8A0" w14:textId="4663EC39" w:rsidR="00585582" w:rsidRDefault="00585582" w:rsidP="00585582">
      <w:pPr>
        <w:pStyle w:val="ListParagraph"/>
        <w:ind w:left="2220"/>
      </w:pPr>
    </w:p>
    <w:p w14:paraId="026A2858" w14:textId="77777777" w:rsidR="00585582" w:rsidRDefault="00585582" w:rsidP="00585582">
      <w:pPr>
        <w:pStyle w:val="ListParagraph"/>
        <w:ind w:left="2220"/>
      </w:pPr>
    </w:p>
    <w:p w14:paraId="4E5B9122" w14:textId="476F7602" w:rsidR="007063BE" w:rsidRDefault="006703E5" w:rsidP="00585582">
      <w:pPr>
        <w:pStyle w:val="ListParagraph"/>
        <w:numPr>
          <w:ilvl w:val="0"/>
          <w:numId w:val="5"/>
        </w:numPr>
      </w:pPr>
      <w:r>
        <w:t>On Mac: r</w:t>
      </w:r>
      <w:r w:rsidR="00585582">
        <w:t xml:space="preserve">un </w:t>
      </w:r>
      <w:proofErr w:type="spellStart"/>
      <w:r w:rsidR="00585582">
        <w:t>robocode</w:t>
      </w:r>
      <w:proofErr w:type="spellEnd"/>
      <w:r w:rsidR="007063BE">
        <w:t xml:space="preserve">, by double clicking “robocode.sh” (not the other </w:t>
      </w:r>
      <w:proofErr w:type="spellStart"/>
      <w:r w:rsidR="007063BE">
        <w:t>sh</w:t>
      </w:r>
      <w:proofErr w:type="spellEnd"/>
      <w:r w:rsidR="007063BE">
        <w:t xml:space="preserve"> files)</w:t>
      </w:r>
    </w:p>
    <w:p w14:paraId="5B01AD8F" w14:textId="6785464B" w:rsidR="00585582" w:rsidRDefault="007063BE" w:rsidP="007063BE">
      <w:pPr>
        <w:pStyle w:val="ListParagraph"/>
        <w:numPr>
          <w:ilvl w:val="2"/>
          <w:numId w:val="5"/>
        </w:numPr>
      </w:pPr>
      <w:r>
        <w:rPr>
          <w:noProof/>
        </w:rPr>
        <w:lastRenderedPageBreak/>
        <w:drawing>
          <wp:inline distT="0" distB="0" distL="0" distR="0" wp14:anchorId="615FA148" wp14:editId="4DAC56A8">
            <wp:extent cx="3213100" cy="2318205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4092" cy="232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2A4A2" w14:textId="77777777" w:rsidR="007063BE" w:rsidRDefault="007063BE" w:rsidP="007063BE">
      <w:pPr>
        <w:pStyle w:val="ListParagraph"/>
        <w:numPr>
          <w:ilvl w:val="1"/>
          <w:numId w:val="5"/>
        </w:numPr>
      </w:pPr>
      <w:r>
        <w:t>Alternatively, if that doesn’t work, you can run it from the terminal</w:t>
      </w:r>
    </w:p>
    <w:p w14:paraId="7EE68E39" w14:textId="36D28224" w:rsidR="007063BE" w:rsidRDefault="007063BE" w:rsidP="007063BE">
      <w:pPr>
        <w:pStyle w:val="ListParagraph"/>
        <w:numPr>
          <w:ilvl w:val="2"/>
          <w:numId w:val="5"/>
        </w:numPr>
      </w:pPr>
      <w:r>
        <w:rPr>
          <w:noProof/>
        </w:rPr>
        <w:drawing>
          <wp:inline distT="0" distB="0" distL="0" distR="0" wp14:anchorId="394A7F75" wp14:editId="34213071">
            <wp:extent cx="4775200" cy="965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76CC7" w14:textId="77777777" w:rsidR="006703E5" w:rsidRDefault="006703E5" w:rsidP="006703E5"/>
    <w:p w14:paraId="4C852E82" w14:textId="5172A937" w:rsidR="006703E5" w:rsidRDefault="006703E5" w:rsidP="006703E5">
      <w:pPr>
        <w:pStyle w:val="ListParagraph"/>
        <w:numPr>
          <w:ilvl w:val="0"/>
          <w:numId w:val="5"/>
        </w:numPr>
      </w:pPr>
      <w:r>
        <w:t xml:space="preserve">On Windows: Run the “robocode.bat” file. You will probably need to </w:t>
      </w:r>
      <w:proofErr w:type="gramStart"/>
      <w:r>
        <w:t>open up</w:t>
      </w:r>
      <w:proofErr w:type="gramEnd"/>
      <w:r>
        <w:t xml:space="preserve"> a terminal to do that.</w:t>
      </w:r>
    </w:p>
    <w:p w14:paraId="6827EDC8" w14:textId="77777777" w:rsidR="007063BE" w:rsidRDefault="007063BE" w:rsidP="007063BE">
      <w:pPr>
        <w:pStyle w:val="ListParagraph"/>
        <w:ind w:left="2220"/>
      </w:pPr>
    </w:p>
    <w:p w14:paraId="65B07776" w14:textId="1B8870E5" w:rsidR="007063BE" w:rsidRDefault="007063BE" w:rsidP="007063BE">
      <w:pPr>
        <w:pStyle w:val="ListParagraph"/>
        <w:numPr>
          <w:ilvl w:val="0"/>
          <w:numId w:val="5"/>
        </w:numPr>
      </w:pPr>
      <w:r>
        <w:t xml:space="preserve">You should see a splash screen, then the application </w:t>
      </w:r>
      <w:proofErr w:type="gramStart"/>
      <w:r>
        <w:t>pop</w:t>
      </w:r>
      <w:proofErr w:type="gramEnd"/>
      <w:r>
        <w:t xml:space="preserve"> up!</w:t>
      </w:r>
    </w:p>
    <w:p w14:paraId="5C5FD4A9" w14:textId="2EEFBA93" w:rsidR="007063BE" w:rsidRDefault="007063BE" w:rsidP="007063BE">
      <w:pPr>
        <w:pStyle w:val="ListParagraph"/>
        <w:numPr>
          <w:ilvl w:val="1"/>
          <w:numId w:val="5"/>
        </w:numPr>
      </w:pPr>
      <w:r>
        <w:t xml:space="preserve">It </w:t>
      </w:r>
      <w:r w:rsidR="006703E5">
        <w:t xml:space="preserve">will run a battle, in a window like this. </w:t>
      </w:r>
    </w:p>
    <w:p w14:paraId="793D98EF" w14:textId="2D4DC2EB" w:rsidR="007063BE" w:rsidRDefault="007063BE" w:rsidP="007063BE">
      <w:pPr>
        <w:pStyle w:val="ListParagraph"/>
        <w:numPr>
          <w:ilvl w:val="1"/>
          <w:numId w:val="5"/>
        </w:numPr>
      </w:pPr>
      <w:r>
        <w:rPr>
          <w:noProof/>
        </w:rPr>
        <w:lastRenderedPageBreak/>
        <w:drawing>
          <wp:inline distT="0" distB="0" distL="0" distR="0" wp14:anchorId="276EEF84" wp14:editId="40EB3CCE">
            <wp:extent cx="4076700" cy="3076253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924" cy="309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B86DE" w14:textId="55B1AFCA" w:rsidR="007063BE" w:rsidRDefault="007063BE" w:rsidP="007063BE">
      <w:pPr>
        <w:pStyle w:val="ListParagraph"/>
        <w:ind w:left="1500"/>
      </w:pPr>
    </w:p>
    <w:p w14:paraId="1CB1BA9E" w14:textId="77777777" w:rsidR="007063BE" w:rsidRDefault="007063BE" w:rsidP="007063BE">
      <w:pPr>
        <w:pStyle w:val="ListParagraph"/>
        <w:ind w:left="1500"/>
      </w:pPr>
    </w:p>
    <w:p w14:paraId="47577D3E" w14:textId="2E19F790" w:rsidR="007063BE" w:rsidRDefault="007063BE" w:rsidP="007063BE">
      <w:pPr>
        <w:pStyle w:val="ListParagraph"/>
        <w:numPr>
          <w:ilvl w:val="0"/>
          <w:numId w:val="5"/>
        </w:numPr>
      </w:pPr>
      <w:r>
        <w:t>Run your first battle</w:t>
      </w:r>
    </w:p>
    <w:p w14:paraId="08E8ACD8" w14:textId="623C3B15" w:rsidR="007063BE" w:rsidRDefault="007063BE" w:rsidP="007063BE">
      <w:pPr>
        <w:pStyle w:val="ListParagraph"/>
        <w:numPr>
          <w:ilvl w:val="1"/>
          <w:numId w:val="5"/>
        </w:numPr>
      </w:pPr>
      <w:r>
        <w:t>Select Battle from the top menu, and click “New</w:t>
      </w:r>
    </w:p>
    <w:p w14:paraId="353B154C" w14:textId="3BB38506" w:rsidR="007063BE" w:rsidRDefault="007063BE" w:rsidP="007063BE">
      <w:pPr>
        <w:pStyle w:val="ListParagraph"/>
        <w:numPr>
          <w:ilvl w:val="2"/>
          <w:numId w:val="5"/>
        </w:numPr>
      </w:pPr>
      <w:r>
        <w:rPr>
          <w:noProof/>
        </w:rPr>
        <w:drawing>
          <wp:inline distT="0" distB="0" distL="0" distR="0" wp14:anchorId="0500700F" wp14:editId="5A8247C7">
            <wp:extent cx="3619500" cy="28704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600" cy="287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269A" w14:textId="4A3C8377" w:rsidR="007063BE" w:rsidRDefault="007063BE" w:rsidP="007063BE">
      <w:pPr>
        <w:pStyle w:val="ListParagraph"/>
        <w:numPr>
          <w:ilvl w:val="1"/>
          <w:numId w:val="5"/>
        </w:numPr>
      </w:pPr>
      <w:r>
        <w:t>Add a few sample robots to your battle, then click start battle at the bottom!</w:t>
      </w:r>
    </w:p>
    <w:p w14:paraId="7102FC56" w14:textId="7726FC45" w:rsidR="007063BE" w:rsidRDefault="007063BE" w:rsidP="007063BE">
      <w:pPr>
        <w:pStyle w:val="ListParagraph"/>
        <w:numPr>
          <w:ilvl w:val="2"/>
          <w:numId w:val="5"/>
        </w:numPr>
      </w:pPr>
      <w:r>
        <w:rPr>
          <w:noProof/>
        </w:rPr>
        <w:lastRenderedPageBreak/>
        <w:drawing>
          <wp:inline distT="0" distB="0" distL="0" distR="0" wp14:anchorId="0C70E0DD" wp14:editId="3E87EAAA">
            <wp:extent cx="3886200" cy="2947450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8950" cy="29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D8A29" w14:textId="77777777" w:rsidR="00491DAF" w:rsidRDefault="007063BE" w:rsidP="00491DAF">
      <w:pPr>
        <w:pStyle w:val="ListParagraph"/>
        <w:numPr>
          <w:ilvl w:val="1"/>
          <w:numId w:val="5"/>
        </w:numPr>
      </w:pPr>
      <w:r>
        <w:t>A battle should pop up</w:t>
      </w:r>
      <w:r w:rsidR="00491DAF">
        <w:t xml:space="preserve"> and play out! Yay!</w:t>
      </w:r>
    </w:p>
    <w:p w14:paraId="25CC800D" w14:textId="487DB274" w:rsidR="00491DAF" w:rsidRDefault="007063BE" w:rsidP="00491DAF">
      <w:pPr>
        <w:pStyle w:val="ListParagraph"/>
        <w:numPr>
          <w:ilvl w:val="2"/>
          <w:numId w:val="5"/>
        </w:numPr>
      </w:pPr>
      <w:r>
        <w:rPr>
          <w:noProof/>
        </w:rPr>
        <w:drawing>
          <wp:inline distT="0" distB="0" distL="0" distR="0" wp14:anchorId="2B30C4F7" wp14:editId="3CDFB908">
            <wp:extent cx="4095750" cy="308625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3465" cy="309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E443" w14:textId="76C88E4A" w:rsidR="00491DAF" w:rsidRDefault="00491DAF" w:rsidP="00491DAF">
      <w:pPr>
        <w:pStyle w:val="ListParagraph"/>
        <w:ind w:left="1500"/>
      </w:pPr>
    </w:p>
    <w:p w14:paraId="0707B6AE" w14:textId="0A46C338" w:rsidR="00491DAF" w:rsidRDefault="00491DAF" w:rsidP="00491DAF">
      <w:pPr>
        <w:pStyle w:val="ListParagraph"/>
        <w:ind w:left="1500"/>
      </w:pPr>
    </w:p>
    <w:p w14:paraId="57BBEDEC" w14:textId="5FA34D03" w:rsidR="0090507D" w:rsidRDefault="0090507D" w:rsidP="00491DAF">
      <w:pPr>
        <w:pStyle w:val="ListParagraph"/>
        <w:ind w:left="1500"/>
      </w:pPr>
    </w:p>
    <w:p w14:paraId="0626418E" w14:textId="29ABD84F" w:rsidR="0090507D" w:rsidRPr="0090507D" w:rsidRDefault="0090507D" w:rsidP="00166BDD">
      <w:pPr>
        <w:pStyle w:val="Heading1"/>
      </w:pPr>
      <w:bookmarkStart w:id="1" w:name="_Toc147312124"/>
      <w:r>
        <w:lastRenderedPageBreak/>
        <w:t xml:space="preserve">Setup Development </w:t>
      </w:r>
      <w:proofErr w:type="gramStart"/>
      <w:r>
        <w:t>With</w:t>
      </w:r>
      <w:proofErr w:type="gramEnd"/>
      <w:r>
        <w:t xml:space="preserve"> </w:t>
      </w:r>
      <w:proofErr w:type="spellStart"/>
      <w:r>
        <w:t>Intellij</w:t>
      </w:r>
      <w:bookmarkEnd w:id="1"/>
      <w:proofErr w:type="spellEnd"/>
    </w:p>
    <w:p w14:paraId="68071F7D" w14:textId="34861C7C" w:rsidR="00AB7DE5" w:rsidRDefault="0090507D" w:rsidP="00AB7DE5">
      <w:pPr>
        <w:pStyle w:val="ListParagraph"/>
        <w:numPr>
          <w:ilvl w:val="0"/>
          <w:numId w:val="5"/>
        </w:numPr>
      </w:pPr>
      <w:r>
        <w:t xml:space="preserve">If you do not care about debugging, autocomplete or your </w:t>
      </w:r>
      <w:proofErr w:type="spellStart"/>
      <w:r>
        <w:t>intellij</w:t>
      </w:r>
      <w:proofErr w:type="spellEnd"/>
      <w:r>
        <w:t xml:space="preserve"> hotkeys, you can use the </w:t>
      </w:r>
      <w:proofErr w:type="gramStart"/>
      <w:r>
        <w:t>built in</w:t>
      </w:r>
      <w:proofErr w:type="gramEnd"/>
      <w:r>
        <w:t xml:space="preserve"> editor. </w:t>
      </w:r>
      <w:r w:rsidR="006703E5">
        <w:t xml:space="preserve">(Not recommended) </w:t>
      </w:r>
      <w:r>
        <w:t xml:space="preserve">See instructions here </w:t>
      </w:r>
      <w:hyperlink r:id="rId22" w:history="1">
        <w:r w:rsidRPr="00ED4363">
          <w:rPr>
            <w:rStyle w:val="Hyperlink"/>
          </w:rPr>
          <w:t>https://robowiki.net/wiki/Robocode/My_First_Robot</w:t>
        </w:r>
      </w:hyperlink>
      <w:r>
        <w:t xml:space="preserve"> </w:t>
      </w:r>
    </w:p>
    <w:p w14:paraId="6BCC2D33" w14:textId="60F0B09E" w:rsidR="00491DAF" w:rsidRDefault="006703E5" w:rsidP="00AB7DE5">
      <w:pPr>
        <w:pStyle w:val="Heading2"/>
      </w:pPr>
      <w:bookmarkStart w:id="2" w:name="_Toc147312125"/>
      <w:r>
        <w:t>Open</w:t>
      </w:r>
      <w:r w:rsidR="0090507D">
        <w:t xml:space="preserve"> </w:t>
      </w:r>
      <w:proofErr w:type="spellStart"/>
      <w:r>
        <w:t>Intellij</w:t>
      </w:r>
      <w:proofErr w:type="spellEnd"/>
      <w:r>
        <w:t xml:space="preserve"> </w:t>
      </w:r>
      <w:r w:rsidR="0090507D">
        <w:t>Project</w:t>
      </w:r>
      <w:bookmarkEnd w:id="2"/>
    </w:p>
    <w:p w14:paraId="2F0A461A" w14:textId="7E2FA450" w:rsidR="006703E5" w:rsidRDefault="00AB7DE5" w:rsidP="00AB7DE5">
      <w:pPr>
        <w:pStyle w:val="ListParagraph"/>
        <w:numPr>
          <w:ilvl w:val="0"/>
          <w:numId w:val="5"/>
        </w:numPr>
      </w:pPr>
      <w:r>
        <w:t xml:space="preserve">In </w:t>
      </w:r>
      <w:proofErr w:type="spellStart"/>
      <w:r>
        <w:t>intellij</w:t>
      </w:r>
      <w:proofErr w:type="spellEnd"/>
      <w:r>
        <w:t xml:space="preserve">, “open” a </w:t>
      </w:r>
      <w:r w:rsidR="00491DAF">
        <w:t>project</w:t>
      </w:r>
      <w:r w:rsidR="006703E5">
        <w:t>. Select the folder “</w:t>
      </w:r>
      <w:proofErr w:type="spellStart"/>
      <w:r w:rsidR="006703E5">
        <w:t>intellijDevelopment</w:t>
      </w:r>
      <w:proofErr w:type="spellEnd"/>
      <w:r w:rsidR="006703E5">
        <w:t>”</w:t>
      </w:r>
    </w:p>
    <w:p w14:paraId="1B9E2784" w14:textId="455A2A01" w:rsidR="00491DAF" w:rsidRDefault="006703E5" w:rsidP="006703E5">
      <w:pPr>
        <w:pStyle w:val="ListParagraph"/>
        <w:numPr>
          <w:ilvl w:val="2"/>
          <w:numId w:val="5"/>
        </w:numPr>
      </w:pPr>
      <w:r>
        <w:rPr>
          <w:noProof/>
        </w:rPr>
        <w:drawing>
          <wp:inline distT="0" distB="0" distL="0" distR="0" wp14:anchorId="31693EA3" wp14:editId="37DB1334">
            <wp:extent cx="4356673" cy="2474832"/>
            <wp:effectExtent l="0" t="0" r="0" b="190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7122" cy="2480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E823" w14:textId="77777777" w:rsidR="00491DAF" w:rsidRDefault="00491DAF" w:rsidP="00491DAF">
      <w:pPr>
        <w:pStyle w:val="ListParagraph"/>
      </w:pPr>
    </w:p>
    <w:p w14:paraId="57DAFBA6" w14:textId="77777777" w:rsidR="0090507D" w:rsidRDefault="0090507D" w:rsidP="006703E5"/>
    <w:p w14:paraId="5E324998" w14:textId="51749C3F" w:rsidR="00AD3C23" w:rsidRDefault="006703E5" w:rsidP="00AD3C23">
      <w:pPr>
        <w:pStyle w:val="ListParagraph"/>
        <w:numPr>
          <w:ilvl w:val="0"/>
          <w:numId w:val="5"/>
        </w:numPr>
      </w:pPr>
      <w:r>
        <w:t xml:space="preserve">Build “team1_theKoolKidsBot”. </w:t>
      </w:r>
      <w:r w:rsidR="00AD3C23">
        <w:t>It should go to an “out” folder.</w:t>
      </w:r>
    </w:p>
    <w:p w14:paraId="0820D750" w14:textId="61CAAAC2" w:rsidR="00AD3C23" w:rsidRDefault="00CE54D4" w:rsidP="0090507D">
      <w:pPr>
        <w:pStyle w:val="ListParagraph"/>
        <w:numPr>
          <w:ilvl w:val="2"/>
          <w:numId w:val="5"/>
        </w:numPr>
      </w:pPr>
      <w:r>
        <w:rPr>
          <w:noProof/>
        </w:rPr>
        <w:lastRenderedPageBreak/>
        <w:drawing>
          <wp:inline distT="0" distB="0" distL="0" distR="0" wp14:anchorId="6F012366" wp14:editId="6F77CB99">
            <wp:extent cx="5943600" cy="2686685"/>
            <wp:effectExtent l="0" t="0" r="0" b="571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989ED" w14:textId="77777777" w:rsidR="0090507D" w:rsidRDefault="0090507D" w:rsidP="0090507D"/>
    <w:p w14:paraId="28FB5D80" w14:textId="558E7486" w:rsidR="0090507D" w:rsidRPr="0090507D" w:rsidRDefault="0090507D" w:rsidP="00166BDD">
      <w:pPr>
        <w:pStyle w:val="Heading2"/>
      </w:pPr>
      <w:bookmarkStart w:id="3" w:name="_Toc147312126"/>
      <w:r>
        <w:t xml:space="preserve">Point </w:t>
      </w:r>
      <w:proofErr w:type="spellStart"/>
      <w:r>
        <w:t>Robocode</w:t>
      </w:r>
      <w:proofErr w:type="spellEnd"/>
      <w:r>
        <w:t xml:space="preserve"> to your</w:t>
      </w:r>
      <w:r w:rsidRPr="0090507D">
        <w:t xml:space="preserve"> Robot file</w:t>
      </w:r>
      <w:r>
        <w:t>s</w:t>
      </w:r>
      <w:bookmarkEnd w:id="3"/>
    </w:p>
    <w:p w14:paraId="7495B459" w14:textId="197AA84E" w:rsidR="00AD3C23" w:rsidRDefault="00CE54D4" w:rsidP="00AB7DE5">
      <w:pPr>
        <w:pStyle w:val="ListParagraph"/>
        <w:numPr>
          <w:ilvl w:val="0"/>
          <w:numId w:val="5"/>
        </w:numPr>
      </w:pPr>
      <w:r>
        <w:t xml:space="preserve">In </w:t>
      </w:r>
      <w:proofErr w:type="spellStart"/>
      <w:r>
        <w:t>robocode</w:t>
      </w:r>
      <w:proofErr w:type="spellEnd"/>
      <w:r>
        <w:t xml:space="preserve">, </w:t>
      </w:r>
      <w:r w:rsidR="00AD3C23">
        <w:t>Go to options &gt; preferences in the menu</w:t>
      </w:r>
    </w:p>
    <w:p w14:paraId="138A1E49" w14:textId="5B1DDFF0" w:rsidR="00AD3C23" w:rsidRDefault="00AD3C23" w:rsidP="00AD3C23">
      <w:pPr>
        <w:pStyle w:val="ListParagraph"/>
        <w:numPr>
          <w:ilvl w:val="2"/>
          <w:numId w:val="5"/>
        </w:numPr>
      </w:pPr>
      <w:r>
        <w:rPr>
          <w:noProof/>
        </w:rPr>
        <w:drawing>
          <wp:inline distT="0" distB="0" distL="0" distR="0" wp14:anchorId="7D1E73F8" wp14:editId="4433B2A3">
            <wp:extent cx="4813300" cy="326543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7490" cy="327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D8D3" w14:textId="77777777" w:rsidR="00CE54D4" w:rsidRDefault="00CE54D4" w:rsidP="00CE54D4">
      <w:pPr>
        <w:pStyle w:val="ListParagraph"/>
        <w:ind w:left="2220"/>
      </w:pPr>
    </w:p>
    <w:p w14:paraId="570E8C33" w14:textId="349ED9F0" w:rsidR="00AD3C23" w:rsidRDefault="00AD3C23" w:rsidP="00AB7DE5">
      <w:pPr>
        <w:pStyle w:val="ListParagraph"/>
        <w:numPr>
          <w:ilvl w:val="0"/>
          <w:numId w:val="5"/>
        </w:numPr>
      </w:pPr>
      <w:r>
        <w:t>In development options add path to</w:t>
      </w:r>
      <w:r w:rsidR="00CE54D4">
        <w:t>:</w:t>
      </w:r>
      <w:r>
        <w:t xml:space="preserve"> </w:t>
      </w:r>
      <w:r w:rsidR="00CE54D4" w:rsidRPr="00CE54D4">
        <w:rPr>
          <w:rFonts w:ascii="Andale Mono" w:hAnsi="Andale Mono"/>
          <w:b/>
          <w:bCs/>
          <w:sz w:val="18"/>
          <w:szCs w:val="18"/>
        </w:rPr>
        <w:t>…/gvconnect_robocode</w:t>
      </w:r>
      <w:r w:rsidRPr="00CE54D4">
        <w:rPr>
          <w:rFonts w:ascii="Andale Mono" w:hAnsi="Andale Mono"/>
          <w:b/>
          <w:bCs/>
          <w:sz w:val="18"/>
          <w:szCs w:val="18"/>
        </w:rPr>
        <w:t>/</w:t>
      </w:r>
      <w:r w:rsidR="00CE54D4" w:rsidRPr="00CE54D4">
        <w:rPr>
          <w:rFonts w:ascii="Andale Mono" w:hAnsi="Andale Mono"/>
          <w:b/>
          <w:bCs/>
          <w:sz w:val="18"/>
          <w:szCs w:val="18"/>
        </w:rPr>
        <w:t>intellijDevelopment/</w:t>
      </w:r>
      <w:r w:rsidRPr="00CE54D4">
        <w:rPr>
          <w:rFonts w:ascii="Andale Mono" w:hAnsi="Andale Mono"/>
          <w:b/>
          <w:bCs/>
          <w:sz w:val="18"/>
          <w:szCs w:val="18"/>
        </w:rPr>
        <w:t>out/production</w:t>
      </w:r>
      <w:r w:rsidR="00CE54D4" w:rsidRPr="00CE54D4">
        <w:rPr>
          <w:rFonts w:ascii="Andale Mono" w:hAnsi="Andale Mono"/>
          <w:b/>
          <w:bCs/>
          <w:sz w:val="18"/>
          <w:szCs w:val="18"/>
        </w:rPr>
        <w:t>/robocodeIntellij</w:t>
      </w:r>
    </w:p>
    <w:p w14:paraId="39D6BB89" w14:textId="04BF8CFF" w:rsidR="00CE54D4" w:rsidRDefault="00CE54D4" w:rsidP="00AB7DE5">
      <w:pPr>
        <w:pStyle w:val="ListParagraph"/>
        <w:numPr>
          <w:ilvl w:val="1"/>
          <w:numId w:val="5"/>
        </w:numPr>
      </w:pPr>
      <w:r>
        <w:t>This exact path is very important. (If you point one folder to</w:t>
      </w:r>
      <w:r w:rsidR="00AB7DE5">
        <w:t>o</w:t>
      </w:r>
      <w:r>
        <w:t xml:space="preserve"> high or low it won’t work).</w:t>
      </w:r>
    </w:p>
    <w:p w14:paraId="2DAD2E8F" w14:textId="541EBA1D" w:rsidR="00AD3C23" w:rsidRDefault="00CE54D4" w:rsidP="00AD3C23">
      <w:pPr>
        <w:pStyle w:val="ListParagraph"/>
        <w:numPr>
          <w:ilvl w:val="2"/>
          <w:numId w:val="5"/>
        </w:numPr>
      </w:pPr>
      <w:r>
        <w:rPr>
          <w:noProof/>
        </w:rPr>
        <w:lastRenderedPageBreak/>
        <w:drawing>
          <wp:inline distT="0" distB="0" distL="0" distR="0" wp14:anchorId="5B3D5687" wp14:editId="222701E3">
            <wp:extent cx="5072557" cy="3816882"/>
            <wp:effectExtent l="0" t="0" r="0" b="635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977" cy="382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DA38" w14:textId="03F58276" w:rsidR="00AD3C23" w:rsidRDefault="00AD3C23" w:rsidP="00CE54D4">
      <w:pPr>
        <w:pStyle w:val="ListParagraph"/>
        <w:ind w:left="2220"/>
      </w:pPr>
    </w:p>
    <w:p w14:paraId="2690FB3D" w14:textId="77777777" w:rsidR="00AB7DE5" w:rsidRDefault="00AB7DE5" w:rsidP="00AB7DE5">
      <w:pPr>
        <w:pStyle w:val="ListParagraph"/>
        <w:ind w:left="1500"/>
      </w:pPr>
    </w:p>
    <w:p w14:paraId="1EB285A5" w14:textId="4390D6E6" w:rsidR="00AD3C23" w:rsidRDefault="00AD3C23" w:rsidP="00AB7DE5">
      <w:pPr>
        <w:pStyle w:val="ListParagraph"/>
        <w:numPr>
          <w:ilvl w:val="0"/>
          <w:numId w:val="5"/>
        </w:numPr>
      </w:pPr>
      <w:r>
        <w:t>Hit finish and go create a new battle.</w:t>
      </w:r>
      <w:r w:rsidR="006344A9">
        <w:t xml:space="preserve"> After hitting </w:t>
      </w:r>
      <w:proofErr w:type="spellStart"/>
      <w:r w:rsidR="006344A9">
        <w:t>Cmd</w:t>
      </w:r>
      <w:proofErr w:type="spellEnd"/>
      <w:r w:rsidR="006344A9">
        <w:t xml:space="preserve"> + R, you should see your new bot! You can add it and battle with it.</w:t>
      </w:r>
    </w:p>
    <w:p w14:paraId="36BA8B37" w14:textId="3A07EC74" w:rsidR="00AD3C23" w:rsidRDefault="006344A9" w:rsidP="00AD3C23">
      <w:pPr>
        <w:pStyle w:val="ListParagraph"/>
        <w:numPr>
          <w:ilvl w:val="1"/>
          <w:numId w:val="5"/>
        </w:numPr>
      </w:pPr>
      <w:r>
        <w:rPr>
          <w:noProof/>
        </w:rPr>
        <w:lastRenderedPageBreak/>
        <w:drawing>
          <wp:inline distT="0" distB="0" distL="0" distR="0" wp14:anchorId="585584A2" wp14:editId="79B1EE17">
            <wp:extent cx="5410200" cy="3851877"/>
            <wp:effectExtent l="0" t="0" r="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783" cy="385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264ED" w14:textId="77777777" w:rsidR="00AB7DE5" w:rsidRDefault="00AB7DE5" w:rsidP="00AB7DE5">
      <w:pPr>
        <w:pStyle w:val="ListParagraph"/>
        <w:ind w:left="780"/>
      </w:pPr>
    </w:p>
    <w:p w14:paraId="62D79259" w14:textId="4EE18972" w:rsidR="006344A9" w:rsidRDefault="006344A9" w:rsidP="006344A9">
      <w:pPr>
        <w:pStyle w:val="ListParagraph"/>
        <w:numPr>
          <w:ilvl w:val="0"/>
          <w:numId w:val="5"/>
        </w:numPr>
      </w:pPr>
      <w:r>
        <w:t>You can now develop and test your robot.</w:t>
      </w:r>
      <w:r w:rsidR="00AB7DE5">
        <w:t xml:space="preserve"> Make as many robots as you want. Make sure to rename your robots.</w:t>
      </w:r>
    </w:p>
    <w:p w14:paraId="2BE19424" w14:textId="55192C25" w:rsidR="006344A9" w:rsidRDefault="006344A9" w:rsidP="006344A9">
      <w:pPr>
        <w:pStyle w:val="ListParagraph"/>
        <w:ind w:left="780"/>
      </w:pPr>
    </w:p>
    <w:p w14:paraId="41BF5DC2" w14:textId="2C3AA8B8" w:rsidR="0090507D" w:rsidRPr="0090507D" w:rsidRDefault="0090507D" w:rsidP="00166BDD">
      <w:pPr>
        <w:pStyle w:val="Heading1"/>
      </w:pPr>
      <w:bookmarkStart w:id="4" w:name="_Toc147312127"/>
      <w:r>
        <w:t xml:space="preserve">Setup </w:t>
      </w:r>
      <w:proofErr w:type="spellStart"/>
      <w:r>
        <w:t>Intellij</w:t>
      </w:r>
      <w:proofErr w:type="spellEnd"/>
      <w:r>
        <w:t xml:space="preserve"> Debugging</w:t>
      </w:r>
      <w:bookmarkEnd w:id="4"/>
    </w:p>
    <w:p w14:paraId="54D73C13" w14:textId="2CDD09A4" w:rsidR="00CE54D4" w:rsidRDefault="00CE54D4" w:rsidP="0090507D">
      <w:pPr>
        <w:pStyle w:val="ListParagraph"/>
        <w:numPr>
          <w:ilvl w:val="0"/>
          <w:numId w:val="5"/>
        </w:numPr>
      </w:pPr>
      <w:r>
        <w:t xml:space="preserve">Close </w:t>
      </w:r>
      <w:proofErr w:type="spellStart"/>
      <w:r>
        <w:t>robocode</w:t>
      </w:r>
      <w:proofErr w:type="spellEnd"/>
      <w:r>
        <w:t xml:space="preserve">. </w:t>
      </w:r>
      <w:proofErr w:type="spellStart"/>
      <w:r>
        <w:t>Intellij</w:t>
      </w:r>
      <w:proofErr w:type="spellEnd"/>
      <w:r>
        <w:t xml:space="preserve"> is going to open it later.</w:t>
      </w:r>
    </w:p>
    <w:p w14:paraId="36C7AA8D" w14:textId="77777777" w:rsidR="00CE54D4" w:rsidRDefault="00CE54D4" w:rsidP="00CE54D4">
      <w:pPr>
        <w:pStyle w:val="ListParagraph"/>
        <w:ind w:left="780"/>
      </w:pPr>
    </w:p>
    <w:p w14:paraId="08AB4679" w14:textId="78A108B0" w:rsidR="006344A9" w:rsidRDefault="00CE54D4" w:rsidP="0090507D">
      <w:pPr>
        <w:pStyle w:val="ListParagraph"/>
        <w:numPr>
          <w:ilvl w:val="0"/>
          <w:numId w:val="5"/>
        </w:numPr>
      </w:pPr>
      <w:r>
        <w:lastRenderedPageBreak/>
        <w:t xml:space="preserve">In </w:t>
      </w:r>
      <w:proofErr w:type="spellStart"/>
      <w:r>
        <w:t>Intellij</w:t>
      </w:r>
      <w:proofErr w:type="spellEnd"/>
      <w:r>
        <w:t xml:space="preserve">, you should already see a </w:t>
      </w:r>
      <w:r w:rsidR="006344A9">
        <w:t>run configuration</w:t>
      </w:r>
      <w:r>
        <w:t>. We need to modify it. Hit “Edit Configurations”</w:t>
      </w:r>
      <w:r>
        <w:rPr>
          <w:noProof/>
        </w:rPr>
        <w:drawing>
          <wp:inline distT="0" distB="0" distL="0" distR="0" wp14:anchorId="3C87AD08" wp14:editId="4AE3CFB2">
            <wp:extent cx="4343400" cy="2146300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EC6A4" w14:textId="20A3AF51" w:rsidR="006344A9" w:rsidRDefault="006344A9" w:rsidP="00CE54D4">
      <w:pPr>
        <w:pStyle w:val="ListParagraph"/>
        <w:ind w:left="2220"/>
      </w:pPr>
    </w:p>
    <w:p w14:paraId="08014C60" w14:textId="1A9C7216" w:rsidR="00B66F4C" w:rsidRDefault="00CE54D4" w:rsidP="00CE54D4">
      <w:pPr>
        <w:pStyle w:val="ListParagraph"/>
        <w:numPr>
          <w:ilvl w:val="0"/>
          <w:numId w:val="5"/>
        </w:numPr>
      </w:pPr>
      <w:r>
        <w:t xml:space="preserve">Point </w:t>
      </w:r>
      <w:r w:rsidR="00AB7DE5">
        <w:t>the</w:t>
      </w:r>
      <w:r>
        <w:t xml:space="preserve"> </w:t>
      </w:r>
      <w:r w:rsidR="00AB7DE5">
        <w:t>“</w:t>
      </w:r>
      <w:r>
        <w:t>w</w:t>
      </w:r>
      <w:r w:rsidR="00B66F4C">
        <w:t>orking directory</w:t>
      </w:r>
      <w:r w:rsidR="00AB7DE5">
        <w:t>”</w:t>
      </w:r>
      <w:r>
        <w:t xml:space="preserve"> </w:t>
      </w:r>
      <w:proofErr w:type="gramStart"/>
      <w:r>
        <w:t>to</w:t>
      </w:r>
      <w:r w:rsidR="00B66F4C">
        <w:t>:</w:t>
      </w:r>
      <w:proofErr w:type="gramEnd"/>
      <w:r w:rsidR="00B66F4C">
        <w:t xml:space="preserve"> path/where/you/installed/</w:t>
      </w:r>
      <w:proofErr w:type="spellStart"/>
      <w:r w:rsidR="00B66F4C">
        <w:t>robocode</w:t>
      </w:r>
      <w:proofErr w:type="spellEnd"/>
    </w:p>
    <w:p w14:paraId="414C335E" w14:textId="0AD845DF" w:rsidR="00CE54D4" w:rsidRDefault="00B66F4C" w:rsidP="00AB7DE5">
      <w:pPr>
        <w:pStyle w:val="ListParagraph"/>
        <w:numPr>
          <w:ilvl w:val="2"/>
          <w:numId w:val="5"/>
        </w:numPr>
      </w:pPr>
      <w:r>
        <w:rPr>
          <w:noProof/>
        </w:rPr>
        <w:drawing>
          <wp:inline distT="0" distB="0" distL="0" distR="0" wp14:anchorId="7388F3AD" wp14:editId="246A9C86">
            <wp:extent cx="5130800" cy="3312545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351" cy="332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D3E1A" w14:textId="3660075B" w:rsidR="00AB7DE5" w:rsidRDefault="00AB7DE5" w:rsidP="00AB7DE5">
      <w:pPr>
        <w:pStyle w:val="ListParagraph"/>
        <w:numPr>
          <w:ilvl w:val="1"/>
          <w:numId w:val="5"/>
        </w:numPr>
      </w:pPr>
      <w:r>
        <w:t>Take a second to verify the rest of your debug config matches the picture.</w:t>
      </w:r>
    </w:p>
    <w:p w14:paraId="1D06FCBC" w14:textId="77777777" w:rsidR="00AB7DE5" w:rsidRDefault="00AB7DE5" w:rsidP="00AB7DE5"/>
    <w:p w14:paraId="769ED692" w14:textId="34B077D4" w:rsidR="00CE54D4" w:rsidRDefault="00CE54D4" w:rsidP="00CE54D4">
      <w:pPr>
        <w:pStyle w:val="ListParagraph"/>
        <w:numPr>
          <w:ilvl w:val="0"/>
          <w:numId w:val="5"/>
        </w:numPr>
      </w:pPr>
      <w:r>
        <w:t xml:space="preserve">Now add some breakpoints to your robot, then hit debug. </w:t>
      </w:r>
    </w:p>
    <w:p w14:paraId="6A02F1CA" w14:textId="6DD10F14" w:rsidR="00B66F4C" w:rsidRDefault="00B66F4C" w:rsidP="00B66F4C">
      <w:pPr>
        <w:pStyle w:val="ListParagraph"/>
        <w:numPr>
          <w:ilvl w:val="1"/>
          <w:numId w:val="5"/>
        </w:numPr>
      </w:pPr>
      <w:r>
        <w:rPr>
          <w:noProof/>
        </w:rPr>
        <w:lastRenderedPageBreak/>
        <w:drawing>
          <wp:inline distT="0" distB="0" distL="0" distR="0" wp14:anchorId="16F28735" wp14:editId="1333C014">
            <wp:extent cx="5943600" cy="1239520"/>
            <wp:effectExtent l="0" t="0" r="0" b="508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F0170" w14:textId="77777777" w:rsidR="00CE54D4" w:rsidRDefault="00CE54D4" w:rsidP="00CE54D4">
      <w:pPr>
        <w:pStyle w:val="ListParagraph"/>
        <w:ind w:left="780"/>
      </w:pPr>
    </w:p>
    <w:p w14:paraId="050DAF50" w14:textId="405E947A" w:rsidR="00CE54D4" w:rsidRDefault="00CE54D4" w:rsidP="00CE54D4">
      <w:pPr>
        <w:pStyle w:val="ListParagraph"/>
        <w:ind w:left="780"/>
      </w:pPr>
    </w:p>
    <w:p w14:paraId="5E4500F2" w14:textId="2FB44B35" w:rsidR="00CE54D4" w:rsidRDefault="00CE54D4" w:rsidP="006344A9">
      <w:pPr>
        <w:pStyle w:val="ListParagraph"/>
        <w:numPr>
          <w:ilvl w:val="0"/>
          <w:numId w:val="5"/>
        </w:numPr>
      </w:pPr>
      <w:proofErr w:type="spellStart"/>
      <w:r>
        <w:t>Robocode</w:t>
      </w:r>
      <w:proofErr w:type="spellEnd"/>
      <w:r>
        <w:t xml:space="preserve"> should pop up! Run a new battle with your robot, and a sample one.</w:t>
      </w:r>
    </w:p>
    <w:p w14:paraId="21CA0C07" w14:textId="77777777" w:rsidR="00CE54D4" w:rsidRDefault="00CE54D4" w:rsidP="00CE54D4">
      <w:pPr>
        <w:pStyle w:val="ListParagraph"/>
        <w:ind w:left="780"/>
      </w:pPr>
    </w:p>
    <w:p w14:paraId="3D2D09B2" w14:textId="53421592" w:rsidR="00B66F4C" w:rsidRDefault="00B66F4C" w:rsidP="006344A9">
      <w:pPr>
        <w:pStyle w:val="ListParagraph"/>
        <w:numPr>
          <w:ilvl w:val="0"/>
          <w:numId w:val="5"/>
        </w:numPr>
      </w:pPr>
      <w:r>
        <w:t xml:space="preserve">When the battle runs, and your bot code </w:t>
      </w:r>
      <w:r w:rsidR="00CE54D4">
        <w:t>hits a breakpoint</w:t>
      </w:r>
      <w:r>
        <w:t xml:space="preserve">, </w:t>
      </w:r>
      <w:r w:rsidR="00CE54D4">
        <w:t xml:space="preserve">the battle will </w:t>
      </w:r>
      <w:proofErr w:type="gramStart"/>
      <w:r w:rsidR="00CE54D4">
        <w:t>pause</w:t>
      </w:r>
      <w:proofErr w:type="gramEnd"/>
      <w:r>
        <w:t xml:space="preserve"> and you can debug!</w:t>
      </w:r>
    </w:p>
    <w:p w14:paraId="030BB0D7" w14:textId="459D7776" w:rsidR="0090507D" w:rsidRDefault="00B66F4C" w:rsidP="00F20884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3589E139" wp14:editId="77B42622">
            <wp:extent cx="5943600" cy="282956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C102" w14:textId="2F854D15" w:rsidR="00166BDD" w:rsidRDefault="00166BDD" w:rsidP="00166BDD">
      <w:pPr>
        <w:pStyle w:val="ListParagraph"/>
        <w:ind w:left="780"/>
      </w:pPr>
    </w:p>
    <w:p w14:paraId="27EAF2ED" w14:textId="18DFA3F1" w:rsidR="00166BDD" w:rsidRDefault="00166BDD" w:rsidP="00166BDD">
      <w:pPr>
        <w:pStyle w:val="Heading1"/>
      </w:pPr>
      <w:bookmarkStart w:id="5" w:name="_Toc147312128"/>
      <w:r>
        <w:t>Tournament Rules</w:t>
      </w:r>
      <w:bookmarkEnd w:id="5"/>
    </w:p>
    <w:p w14:paraId="2D0D8FB1" w14:textId="24FF40A4" w:rsidR="00166BDD" w:rsidRDefault="00166BDD" w:rsidP="00166BDD">
      <w:pPr>
        <w:pStyle w:val="Heading2"/>
      </w:pPr>
      <w:bookmarkStart w:id="6" w:name="_Toc147312129"/>
      <w:proofErr w:type="spellStart"/>
      <w:r>
        <w:t>Robocode</w:t>
      </w:r>
      <w:proofErr w:type="spellEnd"/>
      <w:r>
        <w:t xml:space="preserve"> Rules</w:t>
      </w:r>
      <w:bookmarkEnd w:id="6"/>
    </w:p>
    <w:p w14:paraId="56A1209A" w14:textId="220B7829" w:rsidR="00166BDD" w:rsidRDefault="00166BDD" w:rsidP="00166BDD">
      <w:r>
        <w:t>We will be having a melee tournament. Meaning bots will fight on a 1000x1000 grid, with 10 bots total on the screen.</w:t>
      </w:r>
    </w:p>
    <w:p w14:paraId="0B80B849" w14:textId="77777777" w:rsidR="00166BDD" w:rsidRDefault="00000000" w:rsidP="00166BDD">
      <w:hyperlink r:id="rId32" w:history="1">
        <w:r w:rsidR="00166BDD" w:rsidRPr="00ED4363">
          <w:rPr>
            <w:rStyle w:val="Hyperlink"/>
          </w:rPr>
          <w:t>https://robowiki.net/wiki/Melee</w:t>
        </w:r>
      </w:hyperlink>
      <w:r w:rsidR="00166BDD">
        <w:t xml:space="preserve"> </w:t>
      </w:r>
    </w:p>
    <w:p w14:paraId="4B0F2C63" w14:textId="77777777" w:rsidR="00166BDD" w:rsidRDefault="00166BDD" w:rsidP="00166BDD"/>
    <w:p w14:paraId="02E79EE7" w14:textId="568B67E0" w:rsidR="00166BDD" w:rsidRDefault="00166BDD" w:rsidP="00166BDD">
      <w:r>
        <w:t>When creating a new battle, hit the rules tab at the top, set your board to 1000x1000 so you can test your bots in the correct space!</w:t>
      </w:r>
    </w:p>
    <w:p w14:paraId="24764BC8" w14:textId="77777777" w:rsidR="00166BDD" w:rsidRDefault="00166BDD" w:rsidP="00166BDD"/>
    <w:p w14:paraId="7181B0E3" w14:textId="28A77497" w:rsidR="00166BDD" w:rsidRDefault="00166BDD" w:rsidP="00166BDD">
      <w:r>
        <w:t>You also may want to set number of rounds to 1 for testing.</w:t>
      </w:r>
    </w:p>
    <w:p w14:paraId="3B309D1F" w14:textId="77777777" w:rsidR="00166BDD" w:rsidRDefault="00166BDD" w:rsidP="00166BDD"/>
    <w:p w14:paraId="2A6B0E25" w14:textId="04880703" w:rsidR="00166BDD" w:rsidRDefault="00166BDD" w:rsidP="00166BDD">
      <w:r>
        <w:t>Leave the other rules as default.</w:t>
      </w:r>
    </w:p>
    <w:p w14:paraId="5E0D240E" w14:textId="585EC954" w:rsidR="00166BDD" w:rsidRDefault="00166BDD" w:rsidP="00166BDD">
      <w:r>
        <w:rPr>
          <w:noProof/>
        </w:rPr>
        <w:drawing>
          <wp:inline distT="0" distB="0" distL="0" distR="0" wp14:anchorId="4688544B" wp14:editId="5D3D4663">
            <wp:extent cx="5130800" cy="3959377"/>
            <wp:effectExtent l="0" t="0" r="0" b="3175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1898" cy="396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93B3" w14:textId="1255215B" w:rsidR="00EA04A0" w:rsidRDefault="00EA04A0" w:rsidP="00166BDD"/>
    <w:p w14:paraId="66ED660A" w14:textId="64AA9398" w:rsidR="00EA04A0" w:rsidRDefault="00EA04A0" w:rsidP="00166BDD">
      <w:r>
        <w:t>Your robot may only extend “Robot” or “</w:t>
      </w:r>
      <w:proofErr w:type="spellStart"/>
      <w:r>
        <w:t>AdvancedRobot</w:t>
      </w:r>
      <w:proofErr w:type="spellEnd"/>
      <w:r>
        <w:t>”.</w:t>
      </w:r>
    </w:p>
    <w:p w14:paraId="7EED2461" w14:textId="0A463C1F" w:rsidR="00EA04A0" w:rsidRDefault="00EA04A0" w:rsidP="00166BDD">
      <w:r>
        <w:t>Do not implement “</w:t>
      </w:r>
      <w:proofErr w:type="spellStart"/>
      <w:r>
        <w:t>BorderSentry</w:t>
      </w:r>
      <w:proofErr w:type="spellEnd"/>
      <w:r>
        <w:t>” or “Droid”.</w:t>
      </w:r>
    </w:p>
    <w:p w14:paraId="43BADCFC" w14:textId="427B5FCE" w:rsidR="00166BDD" w:rsidRDefault="00166BDD" w:rsidP="00166BDD">
      <w:pPr>
        <w:pStyle w:val="Heading2"/>
      </w:pPr>
      <w:bookmarkStart w:id="7" w:name="_Toc147312130"/>
      <w:r>
        <w:t>Scoring</w:t>
      </w:r>
      <w:bookmarkEnd w:id="7"/>
    </w:p>
    <w:p w14:paraId="12174079" w14:textId="070EC9AF" w:rsidR="00166BDD" w:rsidRDefault="00166BDD" w:rsidP="00166BDD">
      <w:r>
        <w:t xml:space="preserve">Scoring will be based on the </w:t>
      </w:r>
      <w:r w:rsidR="00EA04A0">
        <w:t>“Total Score”</w:t>
      </w:r>
      <w:r>
        <w:t xml:space="preserve"> at the end of the rounds</w:t>
      </w:r>
      <w:r w:rsidR="00EA04A0">
        <w:t>. This can be seen in a pop-up once all rounds are over.</w:t>
      </w:r>
    </w:p>
    <w:p w14:paraId="5D5C000F" w14:textId="6C464EFD" w:rsidR="00EA04A0" w:rsidRPr="00166BDD" w:rsidRDefault="00000000" w:rsidP="00166BDD">
      <w:hyperlink r:id="rId34" w:history="1">
        <w:r w:rsidR="00EA04A0" w:rsidRPr="00ED4363">
          <w:rPr>
            <w:rStyle w:val="Hyperlink"/>
          </w:rPr>
          <w:t>https://robowiki.net/wiki/Robocode/Scoring</w:t>
        </w:r>
      </w:hyperlink>
      <w:r w:rsidR="00EA04A0">
        <w:t xml:space="preserve"> </w:t>
      </w:r>
    </w:p>
    <w:p w14:paraId="17D11C74" w14:textId="605138D8" w:rsidR="00166BDD" w:rsidRDefault="00EA04A0" w:rsidP="00166BDD">
      <w:r>
        <w:rPr>
          <w:noProof/>
        </w:rPr>
        <w:drawing>
          <wp:inline distT="0" distB="0" distL="0" distR="0" wp14:anchorId="205192D0" wp14:editId="7BE08163">
            <wp:extent cx="5943600" cy="446087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E96E7" w14:textId="16A78CCB" w:rsidR="00EA04A0" w:rsidRDefault="00EA04A0" w:rsidP="00EA04A0">
      <w:pPr>
        <w:pStyle w:val="Heading2"/>
      </w:pPr>
      <w:bookmarkStart w:id="8" w:name="_Toc147312131"/>
      <w:r>
        <w:t>Tournament bracket</w:t>
      </w:r>
      <w:bookmarkEnd w:id="8"/>
    </w:p>
    <w:p w14:paraId="34D10D5B" w14:textId="1509BB63" w:rsidR="00EA04A0" w:rsidRDefault="00EA04A0" w:rsidP="00EA04A0">
      <w:r>
        <w:t>There are 60 teams. 10 robots will fight at a time. There will be 6 winners in the first round.</w:t>
      </w:r>
    </w:p>
    <w:p w14:paraId="316670F3" w14:textId="4207E5A8" w:rsidR="00EA04A0" w:rsidRDefault="00EA04A0" w:rsidP="00EA04A0"/>
    <w:p w14:paraId="44022D88" w14:textId="003C9878" w:rsidR="00EA04A0" w:rsidRDefault="00EA04A0" w:rsidP="00EA04A0">
      <w:r>
        <w:t xml:space="preserve">Then we will fight those 6 winners against each other to decide our champion. </w:t>
      </w:r>
    </w:p>
    <w:p w14:paraId="2FB1D217" w14:textId="53D5936C" w:rsidR="00EA04A0" w:rsidRDefault="00EA04A0" w:rsidP="00EA04A0"/>
    <w:p w14:paraId="43858102" w14:textId="7E2BBC2B" w:rsidR="00EA04A0" w:rsidRPr="00EA04A0" w:rsidRDefault="00EA04A0" w:rsidP="00EA04A0">
      <w:pPr>
        <w:pStyle w:val="Heading1"/>
      </w:pPr>
      <w:bookmarkStart w:id="9" w:name="_Toc147312132"/>
      <w:r>
        <w:lastRenderedPageBreak/>
        <w:t>Useful links</w:t>
      </w:r>
      <w:bookmarkEnd w:id="9"/>
    </w:p>
    <w:p w14:paraId="1A91EB1C" w14:textId="3A583743" w:rsidR="00EA04A0" w:rsidRDefault="00EA04A0" w:rsidP="00EA04A0">
      <w:r>
        <w:t xml:space="preserve">Start with -&gt; Wiki FAQ - </w:t>
      </w:r>
      <w:hyperlink r:id="rId36" w:history="1">
        <w:r w:rsidRPr="00ED4363">
          <w:rPr>
            <w:rStyle w:val="Hyperlink"/>
          </w:rPr>
          <w:t>https://robowiki.net/wiki/Robocode/FAQ</w:t>
        </w:r>
      </w:hyperlink>
      <w:r>
        <w:t xml:space="preserve"> </w:t>
      </w:r>
    </w:p>
    <w:p w14:paraId="2B46FFB8" w14:textId="54940FB2" w:rsidR="00EA04A0" w:rsidRDefault="00EA04A0" w:rsidP="00EA04A0">
      <w:r>
        <w:t xml:space="preserve">API - </w:t>
      </w:r>
      <w:hyperlink r:id="rId37" w:history="1">
        <w:r w:rsidRPr="00ED4363">
          <w:rPr>
            <w:rStyle w:val="Hyperlink"/>
          </w:rPr>
          <w:t>https://robocode.sourceforge.io/docs/robocode/</w:t>
        </w:r>
      </w:hyperlink>
      <w:r>
        <w:t xml:space="preserve"> </w:t>
      </w:r>
    </w:p>
    <w:p w14:paraId="4F2AFB27" w14:textId="20378925" w:rsidR="00E379AA" w:rsidRDefault="00E379AA" w:rsidP="00EA04A0">
      <w:r>
        <w:t xml:space="preserve">Melee Strategy - </w:t>
      </w:r>
      <w:hyperlink r:id="rId38" w:history="1">
        <w:r w:rsidRPr="00ED4363">
          <w:rPr>
            <w:rStyle w:val="Hyperlink"/>
          </w:rPr>
          <w:t>https://robowiki.net/wiki/Melee_Strategy</w:t>
        </w:r>
      </w:hyperlink>
      <w:r>
        <w:t xml:space="preserve"> </w:t>
      </w:r>
    </w:p>
    <w:p w14:paraId="338570AC" w14:textId="07849252" w:rsidR="00EA04A0" w:rsidRDefault="00EA04A0" w:rsidP="00EA04A0">
      <w:r>
        <w:t>Wiki home page -</w:t>
      </w:r>
      <w:r w:rsidRPr="00EA04A0">
        <w:t xml:space="preserve"> </w:t>
      </w:r>
      <w:hyperlink r:id="rId39" w:history="1">
        <w:r w:rsidRPr="00ED4363">
          <w:rPr>
            <w:rStyle w:val="Hyperlink"/>
          </w:rPr>
          <w:t>https://robowiki.net/wiki/Main_Page</w:t>
        </w:r>
      </w:hyperlink>
      <w:r>
        <w:t xml:space="preserve"> </w:t>
      </w:r>
    </w:p>
    <w:p w14:paraId="158686A9" w14:textId="77777777" w:rsidR="00EA04A0" w:rsidRPr="00EA04A0" w:rsidRDefault="00EA04A0" w:rsidP="00EA04A0"/>
    <w:sectPr w:rsidR="00EA04A0" w:rsidRPr="00EA04A0">
      <w:footerReference w:type="default" r:id="rId40"/>
      <w:pgSz w:w="12240" w:h="15840"/>
      <w:pgMar w:top="720" w:right="1440" w:bottom="180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E4648B" w14:textId="77777777" w:rsidR="001C3697" w:rsidRDefault="001C3697">
      <w:r>
        <w:separator/>
      </w:r>
    </w:p>
    <w:p w14:paraId="12F1FBF8" w14:textId="77777777" w:rsidR="001C3697" w:rsidRDefault="001C3697"/>
  </w:endnote>
  <w:endnote w:type="continuationSeparator" w:id="0">
    <w:p w14:paraId="305AB7B1" w14:textId="77777777" w:rsidR="001C3697" w:rsidRDefault="001C3697">
      <w:r>
        <w:continuationSeparator/>
      </w:r>
    </w:p>
    <w:p w14:paraId="2345D60C" w14:textId="77777777" w:rsidR="001C3697" w:rsidRDefault="001C369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ndale Mono">
    <w:panose1 w:val="020B0509000000000004"/>
    <w:charset w:val="00"/>
    <w:family w:val="modern"/>
    <w:pitch w:val="fixed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006997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59BBC86" w14:textId="77777777" w:rsidR="0090316D" w:rsidRDefault="00000000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4C9FC1" w14:textId="77777777" w:rsidR="001C3697" w:rsidRDefault="001C3697">
      <w:r>
        <w:separator/>
      </w:r>
    </w:p>
    <w:p w14:paraId="0099ABCC" w14:textId="77777777" w:rsidR="001C3697" w:rsidRDefault="001C3697"/>
  </w:footnote>
  <w:footnote w:type="continuationSeparator" w:id="0">
    <w:p w14:paraId="686F8F9C" w14:textId="77777777" w:rsidR="001C3697" w:rsidRDefault="001C3697">
      <w:r>
        <w:continuationSeparator/>
      </w:r>
    </w:p>
    <w:p w14:paraId="1AE54228" w14:textId="77777777" w:rsidR="001C3697" w:rsidRDefault="001C3697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930A86D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1682D6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20906CDF"/>
    <w:multiLevelType w:val="hybridMultilevel"/>
    <w:tmpl w:val="9E244A1C"/>
    <w:lvl w:ilvl="0" w:tplc="A78AD9E8">
      <w:start w:val="1"/>
      <w:numFmt w:val="bullet"/>
      <w:pStyle w:val="ListBullet"/>
      <w:lvlText w:val=""/>
      <w:lvlJc w:val="left"/>
      <w:pPr>
        <w:tabs>
          <w:tab w:val="num" w:pos="1872"/>
        </w:tabs>
        <w:ind w:left="1872" w:hanging="432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5480044E"/>
    <w:multiLevelType w:val="hybridMultilevel"/>
    <w:tmpl w:val="487AD732"/>
    <w:lvl w:ilvl="0" w:tplc="490E1C3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8AB4355"/>
    <w:multiLevelType w:val="hybridMultilevel"/>
    <w:tmpl w:val="0B203272"/>
    <w:lvl w:ilvl="0" w:tplc="CE0E85FE">
      <w:start w:val="1"/>
      <w:numFmt w:val="decimal"/>
      <w:pStyle w:val="ListNumber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DBB672D"/>
    <w:multiLevelType w:val="hybridMultilevel"/>
    <w:tmpl w:val="7EB66C98"/>
    <w:lvl w:ilvl="0" w:tplc="B872608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69F7137"/>
    <w:multiLevelType w:val="hybridMultilevel"/>
    <w:tmpl w:val="2422A23E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num w:numId="1" w16cid:durableId="1378164167">
    <w:abstractNumId w:val="1"/>
  </w:num>
  <w:num w:numId="2" w16cid:durableId="1302272320">
    <w:abstractNumId w:val="0"/>
  </w:num>
  <w:num w:numId="3" w16cid:durableId="2138792978">
    <w:abstractNumId w:val="2"/>
  </w:num>
  <w:num w:numId="4" w16cid:durableId="962538097">
    <w:abstractNumId w:val="4"/>
  </w:num>
  <w:num w:numId="5" w16cid:durableId="1447460795">
    <w:abstractNumId w:val="6"/>
  </w:num>
  <w:num w:numId="6" w16cid:durableId="2028679873">
    <w:abstractNumId w:val="5"/>
  </w:num>
  <w:num w:numId="7" w16cid:durableId="162269177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5"/>
  <w:doNotDisplayPageBoundaries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5582"/>
    <w:rsid w:val="00166BDD"/>
    <w:rsid w:val="001C3697"/>
    <w:rsid w:val="00242474"/>
    <w:rsid w:val="00491DAF"/>
    <w:rsid w:val="004B5909"/>
    <w:rsid w:val="00585582"/>
    <w:rsid w:val="006344A9"/>
    <w:rsid w:val="006703E5"/>
    <w:rsid w:val="007063BE"/>
    <w:rsid w:val="0090316D"/>
    <w:rsid w:val="0090507D"/>
    <w:rsid w:val="00AB7DE5"/>
    <w:rsid w:val="00AD3C23"/>
    <w:rsid w:val="00B66F4C"/>
    <w:rsid w:val="00CE54D4"/>
    <w:rsid w:val="00E379AA"/>
    <w:rsid w:val="00EA04A0"/>
    <w:rsid w:val="00F208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3C7CC2A"/>
  <w15:chartTrackingRefBased/>
  <w15:docId w15:val="{7B55E839-3816-F049-A1A2-95B2F2AD5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595959" w:themeColor="text1" w:themeTint="A6"/>
        <w:sz w:val="30"/>
        <w:szCs w:val="30"/>
        <w:lang w:val="en-US" w:eastAsia="ja-JP" w:bidi="ar-SA"/>
      </w:rPr>
    </w:rPrDefault>
    <w:pPrDefault>
      <w:pPr>
        <w:spacing w:after="12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0" w:qFormat="1"/>
    <w:lsdException w:name="List Number" w:uiPriority="1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pBdr>
        <w:bottom w:val="single" w:sz="12" w:space="12" w:color="56152F" w:themeColor="accent4"/>
      </w:pBdr>
      <w:spacing w:before="460" w:after="480"/>
      <w:outlineLvl w:val="0"/>
    </w:pPr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60"/>
      <w:outlineLvl w:val="1"/>
    </w:pPr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60"/>
      <w:outlineLvl w:val="2"/>
    </w:pPr>
    <w:rPr>
      <w:rFonts w:asciiTheme="majorHAnsi" w:eastAsiaTheme="majorEastAsia" w:hAnsiTheme="majorHAnsi" w:cstheme="majorBidi"/>
      <w:sz w:val="40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60"/>
      <w:outlineLvl w:val="3"/>
    </w:pPr>
    <w:rPr>
      <w:rFonts w:asciiTheme="majorHAnsi" w:eastAsiaTheme="majorEastAsia" w:hAnsiTheme="majorHAnsi" w:cstheme="majorBidi"/>
      <w:i/>
      <w:iCs/>
      <w:sz w:val="4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460"/>
      <w:outlineLvl w:val="4"/>
    </w:pPr>
    <w:rPr>
      <w:rFonts w:asciiTheme="majorHAnsi" w:eastAsiaTheme="majorEastAsia" w:hAnsiTheme="majorHAnsi" w:cstheme="majorBidi"/>
      <w:color w:val="262626" w:themeColor="text1" w:themeTint="D9"/>
      <w:sz w:val="3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60"/>
      <w:outlineLvl w:val="5"/>
    </w:pPr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60"/>
      <w:outlineLvl w:val="6"/>
    </w:pPr>
    <w:rPr>
      <w:rFonts w:asciiTheme="majorHAnsi" w:eastAsiaTheme="majorEastAsia" w:hAnsiTheme="majorHAnsi" w:cstheme="majorBidi"/>
      <w:iCs/>
      <w:sz w:val="3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460"/>
      <w:outlineLvl w:val="7"/>
    </w:pPr>
    <w:rPr>
      <w:rFonts w:asciiTheme="majorHAnsi" w:eastAsiaTheme="majorEastAsia" w:hAnsiTheme="majorHAnsi" w:cstheme="majorBidi"/>
      <w:i/>
      <w:sz w:val="34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460"/>
      <w:outlineLvl w:val="8"/>
    </w:pPr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Bullet">
    <w:name w:val="List Bullet"/>
    <w:basedOn w:val="Normal"/>
    <w:uiPriority w:val="9"/>
    <w:qFormat/>
    <w:pPr>
      <w:numPr>
        <w:numId w:val="3"/>
      </w:numPr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ListNumber">
    <w:name w:val="List Number"/>
    <w:basedOn w:val="Normal"/>
    <w:uiPriority w:val="9"/>
    <w:qFormat/>
    <w:pPr>
      <w:numPr>
        <w:numId w:val="4"/>
      </w:numPr>
    </w:pPr>
  </w:style>
  <w:style w:type="paragraph" w:styleId="Header">
    <w:name w:val="header"/>
    <w:basedOn w:val="Normal"/>
    <w:link w:val="HeaderChar"/>
    <w:uiPriority w:val="99"/>
    <w:unhideWhenUsed/>
    <w:qFormat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Title">
    <w:name w:val="Title"/>
    <w:basedOn w:val="Normal"/>
    <w:link w:val="TitleChar"/>
    <w:uiPriority w:val="10"/>
    <w:semiHidden/>
    <w:unhideWhenUsed/>
    <w:qFormat/>
    <w:pPr>
      <w:spacing w:after="60" w:line="240" w:lineRule="auto"/>
      <w:contextualSpacing/>
    </w:pPr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character" w:customStyle="1" w:styleId="TitleChar">
    <w:name w:val="Title Char"/>
    <w:basedOn w:val="DefaultParagraphFont"/>
    <w:link w:val="Title"/>
    <w:uiPriority w:val="10"/>
    <w:semiHidden/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paragraph" w:styleId="Subtitle">
    <w:name w:val="Subtitle"/>
    <w:basedOn w:val="Normal"/>
    <w:link w:val="SubtitleChar"/>
    <w:uiPriority w:val="11"/>
    <w:semiHidden/>
    <w:unhideWhenUsed/>
    <w:qFormat/>
    <w:pPr>
      <w:numPr>
        <w:ilvl w:val="1"/>
      </w:numPr>
      <w:spacing w:after="520"/>
      <w:contextualSpacing/>
    </w:pPr>
    <w:rPr>
      <w:rFonts w:eastAsiaTheme="minorEastAsia"/>
      <w:caps/>
      <w:sz w:val="40"/>
    </w:r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caps/>
      <w:sz w:val="40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262626" w:themeColor="text1" w:themeTint="D9"/>
      <w:spacing w:val="0"/>
    </w:rPr>
  </w:style>
  <w:style w:type="character" w:styleId="BookTitle">
    <w:name w:val="Book Title"/>
    <w:basedOn w:val="DefaultParagraphFont"/>
    <w:uiPriority w:val="33"/>
    <w:semiHidden/>
    <w:unhideWhenUsed/>
    <w:rPr>
      <w:b w:val="0"/>
      <w:bCs/>
      <w:i w:val="0"/>
      <w:iCs/>
      <w:spacing w:val="0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sz w:val="40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sz w:val="40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262626" w:themeColor="text1" w:themeTint="D9"/>
      <w:sz w:val="34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Cs/>
      <w:sz w:val="34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sz w:val="34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semiHidden/>
    <w:unhideWhenUsed/>
    <w:qFormat/>
    <w:rPr>
      <w:b/>
      <w:iCs/>
      <w:color w:val="262626" w:themeColor="text1" w:themeTint="D9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/>
      <w:iCs/>
      <w:color w:val="262626" w:themeColor="text1" w:themeTint="D9"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40"/>
    </w:pPr>
    <w:rPr>
      <w:i/>
      <w:iCs/>
      <w:sz w:val="36"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  <w:sz w:val="36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</w:pPr>
    <w:rPr>
      <w:b/>
      <w:i/>
      <w:iCs/>
      <w:sz w:val="36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sz w:val="36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262626" w:themeColor="text1" w:themeTint="D9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4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pPr>
      <w:outlineLvl w:val="9"/>
    </w:pPr>
  </w:style>
  <w:style w:type="character" w:styleId="Hyperlink">
    <w:name w:val="Hyperlink"/>
    <w:basedOn w:val="DefaultParagraphFont"/>
    <w:uiPriority w:val="99"/>
    <w:unhideWhenUsed/>
    <w:rPr>
      <w:color w:val="731C3F" w:themeColor="hyperlink"/>
      <w:u w:val="single"/>
    </w:rPr>
  </w:style>
  <w:style w:type="paragraph" w:styleId="ListParagraph">
    <w:name w:val="List Paragraph"/>
    <w:basedOn w:val="Normal"/>
    <w:uiPriority w:val="34"/>
    <w:unhideWhenUsed/>
    <w:qFormat/>
    <w:rsid w:val="00585582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585582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166BDD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166BDD"/>
    <w:pPr>
      <w:spacing w:before="120" w:after="0"/>
      <w:ind w:left="300"/>
    </w:pPr>
    <w:rPr>
      <w:rFonts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166BDD"/>
    <w:pPr>
      <w:spacing w:after="0"/>
      <w:ind w:left="60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66BDD"/>
    <w:pPr>
      <w:spacing w:after="0"/>
      <w:ind w:left="90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66BDD"/>
    <w:pPr>
      <w:spacing w:after="0"/>
      <w:ind w:left="120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66BDD"/>
    <w:pPr>
      <w:spacing w:after="0"/>
      <w:ind w:left="15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66BDD"/>
    <w:pPr>
      <w:spacing w:after="0"/>
      <w:ind w:left="180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66BDD"/>
    <w:pPr>
      <w:spacing w:after="0"/>
      <w:ind w:left="210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66BDD"/>
    <w:pPr>
      <w:spacing w:after="0"/>
      <w:ind w:left="2400"/>
    </w:pPr>
    <w:rPr>
      <w:rFonts w:cstheme="minorHAnsi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EA04A0"/>
    <w:rPr>
      <w:color w:val="214C5E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hyperlink" Target="https://robowiki.net/wiki/Main_Page" TargetMode="External"/><Relationship Id="rId21" Type="http://schemas.openxmlformats.org/officeDocument/2006/relationships/image" Target="media/image11.png"/><Relationship Id="rId34" Type="http://schemas.openxmlformats.org/officeDocument/2006/relationships/hyperlink" Target="https://robowiki.net/wiki/Robocode/Scoring" TargetMode="External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hyperlink" Target="https://robowiki.net/wiki/Melee" TargetMode="External"/><Relationship Id="rId37" Type="http://schemas.openxmlformats.org/officeDocument/2006/relationships/hyperlink" Target="https://robocode.sourceforge.io/docs/robocode/" TargetMode="External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robowiki.net/wiki/Robocode/FAQ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hyperlink" Target="https://github.com/gerbilord/gvconnect_robocode" TargetMode="External"/><Relationship Id="rId14" Type="http://schemas.openxmlformats.org/officeDocument/2006/relationships/image" Target="media/image4.png"/><Relationship Id="rId22" Type="http://schemas.openxmlformats.org/officeDocument/2006/relationships/hyperlink" Target="https://robowiki.net/wiki/Robocode/My_First_Robot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2.png"/><Relationship Id="rId8" Type="http://schemas.openxmlformats.org/officeDocument/2006/relationships/hyperlink" Target="https://robowiki.net/wiki/Robocode/System_Requirements" TargetMode="External"/><Relationship Id="rId3" Type="http://schemas.openxmlformats.org/officeDocument/2006/relationships/styles" Target="styles.xml"/><Relationship Id="rId12" Type="http://schemas.openxmlformats.org/officeDocument/2006/relationships/hyperlink" Target="https://stackoverflow.com/questions/37105012/execute-jar-file-as-administrator-in-windows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hyperlink" Target="https://robowiki.net/wiki/Melee_Strategy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alessandrocois/Library/Containers/com.microsoft.Word/Data/Library/Application%20Support/Microsoft/Office/16.0/DTS/en-US%7bD4CC92E4-8A3E-AD42-8FDA-62074EFA0EFC%7d/%7bE96BE591-7B10-E342-9243-F9A8096A3BF4%7dtf10002086.dotx" TargetMode="External"/></Relationships>
</file>

<file path=word/theme/theme1.xml><?xml version="1.0" encoding="utf-8"?>
<a:theme xmlns:a="http://schemas.openxmlformats.org/drawingml/2006/main" name="Office Theme">
  <a:themeElements>
    <a:clrScheme name="Notes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731C3F"/>
      </a:accent1>
      <a:accent2>
        <a:srgbClr val="214C5E"/>
      </a:accent2>
      <a:accent3>
        <a:srgbClr val="62C7AD"/>
      </a:accent3>
      <a:accent4>
        <a:srgbClr val="56152F"/>
      </a:accent4>
      <a:accent5>
        <a:srgbClr val="D87330"/>
      </a:accent5>
      <a:accent6>
        <a:srgbClr val="DEBC53"/>
      </a:accent6>
      <a:hlink>
        <a:srgbClr val="731C3F"/>
      </a:hlink>
      <a:folHlink>
        <a:srgbClr val="214C5E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758F168-EA2D-E94A-A997-948C9921EA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Take Notes.dotx</Template>
  <TotalTime>113</TotalTime>
  <Pages>15</Pages>
  <Words>844</Words>
  <Characters>4814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dcterms:created xsi:type="dcterms:W3CDTF">2023-10-03T18:24:00Z</dcterms:created>
  <dcterms:modified xsi:type="dcterms:W3CDTF">2023-10-04T18:46:00Z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TF10002051</vt:lpwstr>
  </property>
</Properties>
</file>